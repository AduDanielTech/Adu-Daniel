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2E18B3" w:rsidP="00605A5B">
            <w:pPr>
              <w:pStyle w:val="Title"/>
            </w:pPr>
            <w:r>
              <w:t>Daniel</w:t>
            </w:r>
            <w:r w:rsidR="00A77921">
              <w:t xml:space="preserve"> </w:t>
            </w:r>
            <w:proofErr w:type="spellStart"/>
            <w:r>
              <w:rPr>
                <w:rStyle w:val="Emphasis"/>
              </w:rPr>
              <w:t>Adu</w:t>
            </w:r>
            <w:proofErr w:type="spellEnd"/>
          </w:p>
          <w:p w:rsidR="00605A5B" w:rsidRDefault="002E18B3" w:rsidP="002E18B3">
            <w:pPr>
              <w:pStyle w:val="Subtitle"/>
            </w:pPr>
            <w:r>
              <w:t>Full Stack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BE4B1D" w:rsidP="00605A5B">
            <w:pPr>
              <w:pStyle w:val="Heading1"/>
            </w:pPr>
            <w:sdt>
              <w:sdtPr>
                <w:id w:val="1604447469"/>
                <w:placeholder>
                  <w:docPart w:val="75B32E5C088C40A4B587FB59188FE6F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2E18B3" w:rsidP="00C1095A">
            <w:pPr>
              <w:pStyle w:val="TextLeft"/>
            </w:pPr>
            <w:r w:rsidRPr="00810366">
              <w:t xml:space="preserve">10, Sir Johnson </w:t>
            </w:r>
            <w:proofErr w:type="spellStart"/>
            <w:r w:rsidRPr="00810366">
              <w:t>Asinuga</w:t>
            </w:r>
            <w:proofErr w:type="spellEnd"/>
            <w:r w:rsidRPr="00810366">
              <w:t xml:space="preserve"> </w:t>
            </w:r>
            <w:proofErr w:type="spellStart"/>
            <w:r w:rsidRPr="00810366">
              <w:t>Str</w:t>
            </w:r>
            <w:proofErr w:type="spellEnd"/>
            <w:r w:rsidRPr="00810366">
              <w:t>,</w:t>
            </w:r>
            <w:r>
              <w:t xml:space="preserve"> </w:t>
            </w:r>
            <w:proofErr w:type="spellStart"/>
            <w:r>
              <w:t>Lekki</w:t>
            </w:r>
            <w:proofErr w:type="spellEnd"/>
            <w:r>
              <w:t xml:space="preserve"> </w:t>
            </w:r>
            <w:proofErr w:type="gramStart"/>
            <w:r>
              <w:t xml:space="preserve">  ,</w:t>
            </w:r>
            <w:proofErr w:type="gramEnd"/>
            <w:r>
              <w:t xml:space="preserve"> Lagos</w:t>
            </w:r>
          </w:p>
          <w:p w:rsidR="00C1095A" w:rsidRDefault="002E18B3" w:rsidP="00C1095A">
            <w:pPr>
              <w:pStyle w:val="TextLeft"/>
            </w:pPr>
            <w:r>
              <w:t>09079730611</w:t>
            </w:r>
          </w:p>
          <w:p w:rsidR="00C1095A" w:rsidRDefault="002E18B3" w:rsidP="00C1095A">
            <w:pPr>
              <w:pStyle w:val="TextLeft"/>
            </w:pPr>
            <w:r>
              <w:t>adudaniel097@gmail.com</w:t>
            </w:r>
          </w:p>
          <w:p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2E18B3" w:rsidP="00605A5B">
            <w:pPr>
              <w:pStyle w:val="Heading2"/>
            </w:pPr>
            <w:r>
              <w:t>Profile</w:t>
            </w:r>
          </w:p>
          <w:p w:rsidR="00605A5B" w:rsidRPr="006E70D3" w:rsidRDefault="002E18B3" w:rsidP="006E70D3">
            <w:pPr>
              <w:pStyle w:val="TextRight"/>
            </w:pPr>
            <w:r w:rsidRPr="002E18B3">
              <w:t>I am an experienced frontend devel</w:t>
            </w:r>
            <w:r>
              <w:t>oper with a track record a year</w:t>
            </w:r>
            <w:r w:rsidRPr="002E18B3">
              <w:t xml:space="preserve"> in building web applications. My expertise lies in employing agile development methodologies to deliver high-quality web applications that align with user requirements. I am deeply passionate about my work and constantly seek opportunities to enhance my skills and expand my knowledge in the field.</w:t>
            </w:r>
          </w:p>
        </w:tc>
      </w:tr>
      <w:tr w:rsidR="000E1D44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BE4B1D" w:rsidP="000E1D44">
            <w:pPr>
              <w:pStyle w:val="Heading1"/>
            </w:pPr>
            <w:sdt>
              <w:sdtPr>
                <w:id w:val="1723097672"/>
                <w:placeholder>
                  <w:docPart w:val="EB993BC770F7425382FF4B7BA4584D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:rsidR="002E18B3" w:rsidRDefault="002E18B3" w:rsidP="002E18B3">
            <w:pPr>
              <w:pStyle w:val="TextLeft"/>
            </w:pPr>
            <w:r>
              <w:t xml:space="preserve">Caleb international College, </w:t>
            </w:r>
            <w:proofErr w:type="spellStart"/>
            <w:r>
              <w:t>Magodo</w:t>
            </w:r>
            <w:proofErr w:type="spellEnd"/>
            <w:r>
              <w:t xml:space="preserve">  </w:t>
            </w:r>
          </w:p>
          <w:p w:rsidR="002E18B3" w:rsidRDefault="002E18B3" w:rsidP="002E18B3">
            <w:pPr>
              <w:pStyle w:val="TextLeft"/>
            </w:pPr>
            <w:r>
              <w:t xml:space="preserve">High school diploma   </w:t>
            </w:r>
          </w:p>
          <w:p w:rsidR="002E18B3" w:rsidRDefault="002E18B3" w:rsidP="002E18B3">
            <w:pPr>
              <w:pStyle w:val="TextLeft"/>
            </w:pPr>
            <w:r>
              <w:t xml:space="preserve">New Horizons </w:t>
            </w:r>
            <w:proofErr w:type="spellStart"/>
            <w:r>
              <w:t>Lekki</w:t>
            </w:r>
            <w:proofErr w:type="spellEnd"/>
            <w:r>
              <w:t xml:space="preserve"> </w:t>
            </w:r>
          </w:p>
          <w:p w:rsidR="000E1D44" w:rsidRDefault="002E18B3" w:rsidP="002E18B3">
            <w:pPr>
              <w:pStyle w:val="TextLeft"/>
            </w:pPr>
            <w:r>
              <w:t xml:space="preserve">Certificate of frontend development        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A630F88A907A4D9B906A59ABD5D6D8F2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Default="002E18B3" w:rsidP="000E1D44">
            <w:pPr>
              <w:pStyle w:val="SmallText"/>
            </w:pPr>
            <w:r>
              <w:t>6-3-2022 – 1-8-2022</w:t>
            </w:r>
          </w:p>
          <w:p w:rsidR="000E1D44" w:rsidRPr="000E1D44" w:rsidRDefault="002E18B3" w:rsidP="000E1D44">
            <w:pPr>
              <w:pStyle w:val="TextRight"/>
            </w:pPr>
            <w:r>
              <w:t>Frontend Developer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Intern</w:t>
            </w:r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>
              <w:t>New Horizons</w:t>
            </w:r>
          </w:p>
          <w:p w:rsidR="000E1D44" w:rsidRDefault="000E1D44" w:rsidP="000E1D44">
            <w:pPr>
              <w:pStyle w:val="TextRight"/>
              <w:rPr>
                <w:sz w:val="21"/>
              </w:rPr>
            </w:pPr>
          </w:p>
          <w:p w:rsidR="0057534A" w:rsidRDefault="00E222AB" w:rsidP="0057534A">
            <w:pPr>
              <w:pStyle w:val="SmallText"/>
            </w:pPr>
            <w:r>
              <w:t>5</w:t>
            </w:r>
            <w:r w:rsidRPr="00E222AB">
              <w:rPr>
                <w:vertAlign w:val="superscript"/>
              </w:rPr>
              <w:t>th</w:t>
            </w:r>
            <w:r>
              <w:t>-1-2023 – 29-2-2023</w:t>
            </w:r>
          </w:p>
          <w:p w:rsidR="0057534A" w:rsidRPr="000E1D44" w:rsidRDefault="00E222AB" w:rsidP="0057534A">
            <w:pPr>
              <w:pStyle w:val="TextRight"/>
            </w:pPr>
            <w:r>
              <w:t>3d Artists/ dev</w:t>
            </w:r>
            <w:r w:rsidR="0057534A">
              <w:t xml:space="preserve"> </w:t>
            </w:r>
            <w:r w:rsidR="0057534A" w:rsidRPr="000E1D44">
              <w:t xml:space="preserve">• </w:t>
            </w:r>
            <w:r w:rsidR="002E18B3">
              <w:t>Intern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Orange VFX</w:t>
            </w:r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7534A" w:rsidRDefault="00E222AB" w:rsidP="0057534A">
            <w:pPr>
              <w:pStyle w:val="SmallText"/>
            </w:pPr>
            <w:r>
              <w:t>6-3-2023 – till date</w:t>
            </w:r>
          </w:p>
          <w:p w:rsidR="00E222AB" w:rsidRPr="000E1D44" w:rsidRDefault="00E222AB" w:rsidP="00E222AB">
            <w:pPr>
              <w:pStyle w:val="TextRight"/>
            </w:pPr>
            <w:r>
              <w:t xml:space="preserve">Full-Stack Dev </w:t>
            </w:r>
            <w:r w:rsidRPr="000E1D44">
              <w:t xml:space="preserve">• </w:t>
            </w:r>
            <w:r>
              <w:t xml:space="preserve">Intern </w:t>
            </w:r>
            <w:r w:rsidRPr="000E1D44">
              <w:t>•</w:t>
            </w:r>
            <w:r>
              <w:t xml:space="preserve"> </w:t>
            </w:r>
            <w:proofErr w:type="spellStart"/>
            <w:r>
              <w:t>Niit</w:t>
            </w:r>
            <w:proofErr w:type="spellEnd"/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0E1D44" w:rsidRDefault="00E222AB" w:rsidP="00E222AB">
            <w:pPr>
              <w:pStyle w:val="TextRight"/>
            </w:pPr>
            <w:r>
              <w:t>As a frontend developer</w:t>
            </w:r>
            <w:r w:rsidRPr="00E222AB">
              <w:t xml:space="preserve"> I have developed responsive web applications, implemented dynamic features using JavaScript libraries and frameworks, and collaborated with backend developers to integrate frontend components with server-side logic and databases. I also prioritize performance optimization and continuously stay updated with the latest frontend development trends and best practices.</w:t>
            </w:r>
          </w:p>
        </w:tc>
      </w:tr>
      <w:tr w:rsidR="000E1D44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BE4B1D" w:rsidP="00A77921">
            <w:pPr>
              <w:pStyle w:val="Heading1"/>
            </w:pPr>
            <w:sdt>
              <w:sdtPr>
                <w:id w:val="-242716918"/>
                <w:placeholder>
                  <w:docPart w:val="FD02F40CAEA648CC920734970BE9695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:rsidR="002E18B3" w:rsidRDefault="002E18B3" w:rsidP="002E18B3">
            <w:pPr>
              <w:pStyle w:val="TextLeft"/>
            </w:pPr>
            <w:r w:rsidRPr="002E18B3">
              <w:t>Java</w:t>
            </w:r>
            <w:r>
              <w:t>Script Libraries and Frameworks</w:t>
            </w:r>
          </w:p>
          <w:p w:rsidR="002E18B3" w:rsidRDefault="002E18B3" w:rsidP="002E18B3">
            <w:pPr>
              <w:pStyle w:val="TextLeft"/>
            </w:pPr>
            <w:r w:rsidRPr="002E18B3">
              <w:t>Performance Optimization</w:t>
            </w:r>
          </w:p>
          <w:p w:rsidR="002E18B3" w:rsidRDefault="002E18B3" w:rsidP="002E18B3">
            <w:pPr>
              <w:pStyle w:val="TextLeft"/>
            </w:pPr>
            <w:r w:rsidRPr="002E18B3">
              <w:t>Proficiency in version control systems</w:t>
            </w:r>
          </w:p>
          <w:p w:rsidR="002E18B3" w:rsidRPr="002E18B3" w:rsidRDefault="002E18B3" w:rsidP="00E222AB">
            <w:pPr>
              <w:pStyle w:val="TextLeft"/>
            </w:pPr>
            <w:r w:rsidRPr="002E18B3">
              <w:t>Cross-Browser Compatibility</w:t>
            </w:r>
            <w:r w:rsidR="00E222AB">
              <w:t xml:space="preserve"> 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0E1D44" w:rsidRDefault="00E222AB" w:rsidP="00A77921">
            <w:pPr>
              <w:pStyle w:val="Heading2"/>
            </w:pPr>
            <w:r>
              <w:t>Frontend</w:t>
            </w:r>
          </w:p>
          <w:p w:rsidR="0057534A" w:rsidRDefault="00E222AB" w:rsidP="002E18B3">
            <w:pPr>
              <w:pStyle w:val="TextRight"/>
            </w:pPr>
            <w:r w:rsidRPr="00E222AB">
              <w:t xml:space="preserve">Proficient in HTML, CSS, </w:t>
            </w:r>
            <w:r w:rsidR="002E18B3">
              <w:t xml:space="preserve">Vanilla.js, React, </w:t>
            </w:r>
            <w:proofErr w:type="spellStart"/>
            <w:r w:rsidR="002E18B3">
              <w:t>Git</w:t>
            </w:r>
            <w:proofErr w:type="spellEnd"/>
            <w:r w:rsidR="002E18B3">
              <w:t xml:space="preserve">, </w:t>
            </w:r>
            <w:r w:rsidR="002E18B3" w:rsidRPr="002E18B3">
              <w:t>CSS Frameworks and Preprocessors</w:t>
            </w:r>
            <w:r w:rsidR="002E18B3">
              <w:t xml:space="preserve">, </w:t>
            </w:r>
            <w:proofErr w:type="spellStart"/>
            <w:r w:rsidR="005F2E08">
              <w:t>Postgres</w:t>
            </w:r>
            <w:proofErr w:type="spellEnd"/>
            <w:r w:rsidR="005F2E08">
              <w:t xml:space="preserve">-SQL, </w:t>
            </w:r>
            <w:proofErr w:type="spellStart"/>
            <w:r w:rsidR="005F2E08">
              <w:t>Mongodb</w:t>
            </w:r>
            <w:proofErr w:type="spellEnd"/>
            <w:r w:rsidR="005F2E08">
              <w:t>, Firebase</w:t>
            </w:r>
          </w:p>
          <w:p w:rsidR="00E222AB" w:rsidRDefault="00E222AB" w:rsidP="00E222AB">
            <w:pPr>
              <w:pStyle w:val="Heading2"/>
            </w:pPr>
            <w:r>
              <w:t>Backend</w:t>
            </w:r>
            <w:bookmarkStart w:id="0" w:name="_GoBack"/>
            <w:bookmarkEnd w:id="0"/>
          </w:p>
          <w:p w:rsidR="00E222AB" w:rsidRDefault="00E222AB" w:rsidP="00E222AB">
            <w:pPr>
              <w:pStyle w:val="TextRight"/>
            </w:pPr>
            <w:r>
              <w:t>Django, Flask, Express, Node.js</w:t>
            </w:r>
          </w:p>
          <w:p w:rsidR="005F2E08" w:rsidRPr="005F2E08" w:rsidRDefault="005F2E08" w:rsidP="005F2E08">
            <w:pPr>
              <w:pStyle w:val="Heading2"/>
            </w:pPr>
            <w:r>
              <w:t>Projects</w:t>
            </w:r>
          </w:p>
          <w:p w:rsidR="005F2E08" w:rsidRDefault="005F2E08" w:rsidP="005F2E08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A hotel website: </w:t>
            </w:r>
            <w:hyperlink r:id="rId10" w:tgtFrame="_blank" w:history="1">
              <w:r w:rsidRPr="005F2E08">
                <w:rPr>
                  <w:rFonts w:ascii="Arial" w:eastAsia="Times New Roman" w:hAnsi="Arial" w:cs="Arial"/>
                  <w:color w:val="1155CC"/>
                  <w:u w:val="single"/>
                </w:rPr>
                <w:t>http://adudaniel.pythonanywhere.com</w:t>
              </w:r>
            </w:hyperlink>
          </w:p>
          <w:p w:rsidR="005F2E08" w:rsidRPr="005F2E08" w:rsidRDefault="005F2E08" w:rsidP="005F2E08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Instagram-clone: </w:t>
            </w:r>
            <w:hyperlink r:id="rId11" w:tgtFrame="_blank" w:history="1">
              <w:r w:rsidRPr="005F2E08">
                <w:rPr>
                  <w:rFonts w:ascii="Arial" w:eastAsia="Times New Roman" w:hAnsi="Arial" w:cs="Arial"/>
                  <w:color w:val="1155CC"/>
                  <w:u w:val="single"/>
                </w:rPr>
                <w:t>https://instagramsss.netlify.app/</w:t>
              </w:r>
            </w:hyperlink>
          </w:p>
          <w:p w:rsidR="005F2E08" w:rsidRPr="005F2E08" w:rsidRDefault="005F2E08" w:rsidP="005F2E08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A Templates web App : </w:t>
            </w:r>
            <w:hyperlink r:id="rId12" w:tgtFrame="_blank" w:history="1">
              <w:r w:rsidRPr="005F2E08">
                <w:rPr>
                  <w:rFonts w:ascii="Arial" w:eastAsia="Times New Roman" w:hAnsi="Arial" w:cs="Arial"/>
                  <w:color w:val="1155CC"/>
                  <w:u w:val="single"/>
                </w:rPr>
                <w:t>https://6491e943f6001c09c48e490c--resplendent-creponne-a20a73.netlify.app/</w:t>
              </w:r>
            </w:hyperlink>
          </w:p>
          <w:p w:rsidR="00E222AB" w:rsidRDefault="00E222AB" w:rsidP="00E222AB"/>
          <w:p w:rsidR="00E222AB" w:rsidRPr="00E222AB" w:rsidRDefault="00E222AB" w:rsidP="00E222AB"/>
        </w:tc>
      </w:tr>
      <w:tr w:rsidR="000E1D44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:rsidR="000E1D44" w:rsidRPr="000E1D44" w:rsidRDefault="000E1D44" w:rsidP="002E18B3">
            <w:pPr>
              <w:pStyle w:val="TextRight"/>
            </w:pPr>
          </w:p>
        </w:tc>
      </w:tr>
    </w:tbl>
    <w:p w:rsidR="00C55D85" w:rsidRDefault="00C55D85"/>
    <w:sectPr w:rsidR="00C55D85" w:rsidSect="00F4501B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1D" w:rsidRDefault="00BE4B1D" w:rsidP="00F316AD">
      <w:r>
        <w:separator/>
      </w:r>
    </w:p>
  </w:endnote>
  <w:endnote w:type="continuationSeparator" w:id="0">
    <w:p w:rsidR="00BE4B1D" w:rsidRDefault="00BE4B1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7E8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1D" w:rsidRDefault="00BE4B1D" w:rsidP="00F316AD">
      <w:r>
        <w:separator/>
      </w:r>
    </w:p>
  </w:footnote>
  <w:footnote w:type="continuationSeparator" w:id="0">
    <w:p w:rsidR="00BE4B1D" w:rsidRDefault="00BE4B1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6707"/>
    <w:multiLevelType w:val="hybridMultilevel"/>
    <w:tmpl w:val="6530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B3"/>
    <w:rsid w:val="000E1D44"/>
    <w:rsid w:val="0020696E"/>
    <w:rsid w:val="002356A2"/>
    <w:rsid w:val="002D12DA"/>
    <w:rsid w:val="002E18B3"/>
    <w:rsid w:val="003019B2"/>
    <w:rsid w:val="0034688D"/>
    <w:rsid w:val="0040233B"/>
    <w:rsid w:val="00511A6E"/>
    <w:rsid w:val="0057534A"/>
    <w:rsid w:val="005F2E08"/>
    <w:rsid w:val="00605A5B"/>
    <w:rsid w:val="006C60E6"/>
    <w:rsid w:val="006E70D3"/>
    <w:rsid w:val="007B0F94"/>
    <w:rsid w:val="00A77921"/>
    <w:rsid w:val="00B575FB"/>
    <w:rsid w:val="00BE4B1D"/>
    <w:rsid w:val="00C1095A"/>
    <w:rsid w:val="00C55D85"/>
    <w:rsid w:val="00CA2273"/>
    <w:rsid w:val="00CD50FD"/>
    <w:rsid w:val="00D47124"/>
    <w:rsid w:val="00D51996"/>
    <w:rsid w:val="00DD5D7B"/>
    <w:rsid w:val="00E222A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D1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semiHidden/>
    <w:unhideWhenUsed/>
    <w:rsid w:val="005F2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6491e943f6001c09c48e490c--resplendent-creponne-a20a73.netlify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stagramsss.netlify.app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udaniel.pythonanywher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B32E5C088C40A4B587FB59188FE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62509-92E0-4137-9ABC-2574C05BC95D}"/>
      </w:docPartPr>
      <w:docPartBody>
        <w:p w:rsidR="0020149A" w:rsidRDefault="00365B83">
          <w:pPr>
            <w:pStyle w:val="75B32E5C088C40A4B587FB59188FE6F8"/>
          </w:pPr>
          <w:r w:rsidRPr="00605A5B">
            <w:t>Contact</w:t>
          </w:r>
        </w:p>
      </w:docPartBody>
    </w:docPart>
    <w:docPart>
      <w:docPartPr>
        <w:name w:val="EB993BC770F7425382FF4B7BA4584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3024-7A2D-42AE-A086-293B039EEF70}"/>
      </w:docPartPr>
      <w:docPartBody>
        <w:p w:rsidR="0020149A" w:rsidRDefault="00365B83">
          <w:pPr>
            <w:pStyle w:val="EB993BC770F7425382FF4B7BA4584D41"/>
          </w:pPr>
          <w:r>
            <w:t>Education</w:t>
          </w:r>
        </w:p>
      </w:docPartBody>
    </w:docPart>
    <w:docPart>
      <w:docPartPr>
        <w:name w:val="A630F88A907A4D9B906A59ABD5D6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8975-64E6-4FB9-993A-860B7A00DC33}"/>
      </w:docPartPr>
      <w:docPartBody>
        <w:p w:rsidR="0020149A" w:rsidRDefault="00365B83">
          <w:pPr>
            <w:pStyle w:val="A630F88A907A4D9B906A59ABD5D6D8F2"/>
          </w:pPr>
          <w:r>
            <w:t>Experience</w:t>
          </w:r>
        </w:p>
      </w:docPartBody>
    </w:docPart>
    <w:docPart>
      <w:docPartPr>
        <w:name w:val="FD02F40CAEA648CC920734970BE9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3656-0100-4A85-8013-B8B699CBCD82}"/>
      </w:docPartPr>
      <w:docPartBody>
        <w:p w:rsidR="0020149A" w:rsidRDefault="00365B83">
          <w:pPr>
            <w:pStyle w:val="FD02F40CAEA648CC920734970BE9695B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3C"/>
    <w:rsid w:val="0020149A"/>
    <w:rsid w:val="00251126"/>
    <w:rsid w:val="00365B83"/>
    <w:rsid w:val="00B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6A57C05C047E8BDF3190CAD88E674">
    <w:name w:val="F256A57C05C047E8BDF3190CAD88E674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80CCBD7B1A804F1FB27D202F5EB3404B">
    <w:name w:val="80CCBD7B1A804F1FB27D202F5EB3404B"/>
  </w:style>
  <w:style w:type="paragraph" w:customStyle="1" w:styleId="5C1FB1063E2E495992009667ADC36115">
    <w:name w:val="5C1FB1063E2E495992009667ADC36115"/>
  </w:style>
  <w:style w:type="paragraph" w:customStyle="1" w:styleId="75B32E5C088C40A4B587FB59188FE6F8">
    <w:name w:val="75B32E5C088C40A4B587FB59188FE6F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BCB65AE0912E45DD80C28C2772E5C547">
    <w:name w:val="BCB65AE0912E45DD80C28C2772E5C547"/>
  </w:style>
  <w:style w:type="paragraph" w:customStyle="1" w:styleId="ADBF609FAA7749DB817033BEDA425791">
    <w:name w:val="ADBF609FAA7749DB817033BEDA425791"/>
  </w:style>
  <w:style w:type="paragraph" w:customStyle="1" w:styleId="F05C1B1EB9F1470DA0353B4926E8EC9D">
    <w:name w:val="F05C1B1EB9F1470DA0353B4926E8EC9D"/>
  </w:style>
  <w:style w:type="paragraph" w:customStyle="1" w:styleId="AD9509DFED654B8AA26949D2701C41FF">
    <w:name w:val="AD9509DFED654B8AA26949D2701C41FF"/>
  </w:style>
  <w:style w:type="paragraph" w:customStyle="1" w:styleId="50440CB69FDF43BF8CD8D881AC1127C6">
    <w:name w:val="50440CB69FDF43BF8CD8D881AC1127C6"/>
  </w:style>
  <w:style w:type="paragraph" w:customStyle="1" w:styleId="EB993BC770F7425382FF4B7BA4584D41">
    <w:name w:val="EB993BC770F7425382FF4B7BA4584D41"/>
  </w:style>
  <w:style w:type="paragraph" w:customStyle="1" w:styleId="81480415D37347A697B6B724818DF02C">
    <w:name w:val="81480415D37347A697B6B724818DF02C"/>
  </w:style>
  <w:style w:type="paragraph" w:customStyle="1" w:styleId="A630F88A907A4D9B906A59ABD5D6D8F2">
    <w:name w:val="A630F88A907A4D9B906A59ABD5D6D8F2"/>
  </w:style>
  <w:style w:type="paragraph" w:customStyle="1" w:styleId="8745AA4A26184DFB9D11D0AD9FAE266C">
    <w:name w:val="8745AA4A26184DFB9D11D0AD9FAE266C"/>
  </w:style>
  <w:style w:type="paragraph" w:customStyle="1" w:styleId="AC801A87E5374FD586427A31B1ADD508">
    <w:name w:val="AC801A87E5374FD586427A31B1ADD508"/>
  </w:style>
  <w:style w:type="paragraph" w:customStyle="1" w:styleId="55B985F2E2D040EFA28F40368950CD22">
    <w:name w:val="55B985F2E2D040EFA28F40368950CD22"/>
  </w:style>
  <w:style w:type="paragraph" w:customStyle="1" w:styleId="0A760A70974E403BA554F26882ECA725">
    <w:name w:val="0A760A70974E403BA554F26882ECA725"/>
  </w:style>
  <w:style w:type="paragraph" w:customStyle="1" w:styleId="1A3DCE5717D6454D9B2C6E8C9766D2F4">
    <w:name w:val="1A3DCE5717D6454D9B2C6E8C9766D2F4"/>
  </w:style>
  <w:style w:type="paragraph" w:customStyle="1" w:styleId="2EB3351F0B7344C38DC9A3B6FDFD2BFB">
    <w:name w:val="2EB3351F0B7344C38DC9A3B6FDFD2BFB"/>
  </w:style>
  <w:style w:type="paragraph" w:customStyle="1" w:styleId="05EA3B1B55B94102AAEA9D7C6B751BB1">
    <w:name w:val="05EA3B1B55B94102AAEA9D7C6B751BB1"/>
  </w:style>
  <w:style w:type="paragraph" w:customStyle="1" w:styleId="A0B37DE107A74049941EADE57AA32D0C">
    <w:name w:val="A0B37DE107A74049941EADE57AA32D0C"/>
  </w:style>
  <w:style w:type="paragraph" w:customStyle="1" w:styleId="E354C6CEB83945E38ED317CDAFEF206C">
    <w:name w:val="E354C6CEB83945E38ED317CDAFEF206C"/>
  </w:style>
  <w:style w:type="paragraph" w:customStyle="1" w:styleId="86070FAF2CA34CAF877C59195C9B9275">
    <w:name w:val="86070FAF2CA34CAF877C59195C9B9275"/>
  </w:style>
  <w:style w:type="paragraph" w:customStyle="1" w:styleId="0F79A09106854EF4BE6E3E524E3BBF56">
    <w:name w:val="0F79A09106854EF4BE6E3E524E3BBF56"/>
  </w:style>
  <w:style w:type="paragraph" w:customStyle="1" w:styleId="AF83011598104DC1B70AFAC1A1CE4921">
    <w:name w:val="AF83011598104DC1B70AFAC1A1CE4921"/>
  </w:style>
  <w:style w:type="paragraph" w:customStyle="1" w:styleId="21AF4527F97C48F287D45C76C9BF6A0F">
    <w:name w:val="21AF4527F97C48F287D45C76C9BF6A0F"/>
  </w:style>
  <w:style w:type="paragraph" w:customStyle="1" w:styleId="FD02F40CAEA648CC920734970BE9695B">
    <w:name w:val="FD02F40CAEA648CC920734970BE9695B"/>
  </w:style>
  <w:style w:type="paragraph" w:customStyle="1" w:styleId="BC69BFD8CDE5471795AC0CDD57169616">
    <w:name w:val="BC69BFD8CDE5471795AC0CDD57169616"/>
  </w:style>
  <w:style w:type="paragraph" w:customStyle="1" w:styleId="3E9F474582854972A0792ACB52A01847">
    <w:name w:val="3E9F474582854972A0792ACB52A0184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A3155C458BE648E88814D42D73441443">
    <w:name w:val="A3155C458BE648E88814D42D73441443"/>
  </w:style>
  <w:style w:type="paragraph" w:customStyle="1" w:styleId="5A9DC407CDEE4C0EA10F2C5FFE2DD224">
    <w:name w:val="5A9DC407CDEE4C0EA10F2C5FFE2DD224"/>
  </w:style>
  <w:style w:type="paragraph" w:customStyle="1" w:styleId="4FAE3289C8E7492A952E5E3FCC1D22B7">
    <w:name w:val="4FAE3289C8E7492A952E5E3FCC1D22B7"/>
  </w:style>
  <w:style w:type="paragraph" w:customStyle="1" w:styleId="A42DBB17BACC48408A759F7E375D594E">
    <w:name w:val="A42DBB17BACC48408A759F7E375D594E"/>
  </w:style>
  <w:style w:type="paragraph" w:customStyle="1" w:styleId="4D1340A3C47A4793ADFDC6D47C871553">
    <w:name w:val="4D1340A3C47A4793ADFDC6D47C871553"/>
  </w:style>
  <w:style w:type="paragraph" w:customStyle="1" w:styleId="A49781D6A9CB4561B5F8A8C1658F509C">
    <w:name w:val="A49781D6A9CB4561B5F8A8C1658F509C"/>
    <w:rsid w:val="00B17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2023-06-13T10:58:00Z</dcterms:created>
  <dcterms:modified xsi:type="dcterms:W3CDTF">2023-06-21T07:43:00Z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